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B0E" w:rsidRDefault="0087738B" w:rsidP="00165AB4">
      <w:pPr>
        <w:pStyle w:val="Heading2"/>
      </w:pPr>
      <w:r>
        <w:t>Individual Project</w:t>
      </w:r>
      <w:r w:rsidR="0077325A">
        <w:t xml:space="preserve">– </w:t>
      </w:r>
      <w:r w:rsidR="00FD3ADE">
        <w:t>Crossword</w:t>
      </w:r>
    </w:p>
    <w:p w:rsidR="00855B0E" w:rsidRPr="00165AB4" w:rsidRDefault="0087738B" w:rsidP="00A1133B">
      <w:pPr>
        <w:rPr>
          <w:b/>
          <w:sz w:val="24"/>
        </w:rPr>
      </w:pPr>
      <w:r>
        <w:rPr>
          <w:b/>
          <w:sz w:val="24"/>
        </w:rPr>
        <w:t>November</w:t>
      </w:r>
      <w:r w:rsidR="00CC31C3">
        <w:rPr>
          <w:b/>
          <w:sz w:val="24"/>
        </w:rPr>
        <w:t xml:space="preserve"> </w:t>
      </w:r>
      <w:r>
        <w:rPr>
          <w:b/>
          <w:sz w:val="24"/>
        </w:rPr>
        <w:t>01</w:t>
      </w:r>
      <w:r w:rsidR="0077325A">
        <w:rPr>
          <w:b/>
          <w:sz w:val="24"/>
        </w:rPr>
        <w:t>, 201</w:t>
      </w:r>
      <w:r w:rsidR="00FD3ADE">
        <w:rPr>
          <w:b/>
          <w:sz w:val="24"/>
        </w:rPr>
        <w:t>8</w:t>
      </w:r>
    </w:p>
    <w:p w:rsidR="0064727E" w:rsidRDefault="0064727E" w:rsidP="00A1133B">
      <w:pPr>
        <w:rPr>
          <w:sz w:val="24"/>
        </w:rPr>
      </w:pPr>
    </w:p>
    <w:p w:rsidR="0077325A" w:rsidRDefault="000A2FF1" w:rsidP="0077325A">
      <w:pPr>
        <w:rPr>
          <w:b/>
          <w:sz w:val="24"/>
        </w:rPr>
      </w:pPr>
      <w:r>
        <w:rPr>
          <w:b/>
          <w:sz w:val="24"/>
        </w:rPr>
        <w:t>Due Date:</w:t>
      </w:r>
      <w:r>
        <w:rPr>
          <w:b/>
          <w:sz w:val="24"/>
        </w:rPr>
        <w:tab/>
      </w:r>
      <w:r w:rsidR="00785F1F">
        <w:rPr>
          <w:b/>
          <w:sz w:val="24"/>
        </w:rPr>
        <w:t xml:space="preserve">December </w:t>
      </w:r>
      <w:r w:rsidR="00FD3ADE">
        <w:rPr>
          <w:b/>
          <w:sz w:val="24"/>
        </w:rPr>
        <w:t>4</w:t>
      </w:r>
      <w:r w:rsidR="0077325A">
        <w:rPr>
          <w:b/>
          <w:sz w:val="24"/>
        </w:rPr>
        <w:t>, 201</w:t>
      </w:r>
      <w:r w:rsidR="00FD3ADE">
        <w:rPr>
          <w:b/>
          <w:sz w:val="24"/>
        </w:rPr>
        <w:t>8</w:t>
      </w:r>
      <w:r w:rsidR="0077325A">
        <w:rPr>
          <w:b/>
          <w:sz w:val="24"/>
        </w:rPr>
        <w:t xml:space="preserve"> – 10:00pm</w:t>
      </w:r>
      <w:r w:rsidR="007361F9">
        <w:rPr>
          <w:b/>
          <w:sz w:val="24"/>
        </w:rPr>
        <w:t xml:space="preserve"> (through eLearning)</w:t>
      </w:r>
    </w:p>
    <w:p w:rsidR="007361F9" w:rsidRPr="00165AB4" w:rsidRDefault="007361F9" w:rsidP="0077325A">
      <w:pPr>
        <w:rPr>
          <w:b/>
          <w:sz w:val="24"/>
        </w:rPr>
      </w:pPr>
      <w:r>
        <w:rPr>
          <w:b/>
          <w:sz w:val="24"/>
        </w:rPr>
        <w:t xml:space="preserve">Demo: </w:t>
      </w:r>
      <w:r w:rsidR="00354499">
        <w:rPr>
          <w:b/>
          <w:sz w:val="24"/>
        </w:rPr>
        <w:tab/>
      </w:r>
      <w:r>
        <w:rPr>
          <w:b/>
          <w:sz w:val="24"/>
        </w:rPr>
        <w:t xml:space="preserve">No later than December </w:t>
      </w:r>
      <w:r w:rsidR="00FD3ADE">
        <w:rPr>
          <w:b/>
          <w:sz w:val="24"/>
        </w:rPr>
        <w:t>7</w:t>
      </w:r>
      <w:r>
        <w:rPr>
          <w:b/>
          <w:sz w:val="24"/>
        </w:rPr>
        <w:t>th</w:t>
      </w:r>
    </w:p>
    <w:p w:rsidR="00165AB4" w:rsidRDefault="00165AB4" w:rsidP="00165AB4">
      <w:pPr>
        <w:pStyle w:val="Heading3"/>
      </w:pPr>
      <w:r>
        <w:t>Introduction</w:t>
      </w:r>
    </w:p>
    <w:p w:rsidR="00A00A91" w:rsidRDefault="00833E13" w:rsidP="004F70D1">
      <w:pPr>
        <w:jc w:val="both"/>
        <w:rPr>
          <w:sz w:val="24"/>
        </w:rPr>
      </w:pPr>
      <w:r>
        <w:rPr>
          <w:sz w:val="24"/>
        </w:rPr>
        <w:t>In this assignment you will write a C program</w:t>
      </w:r>
      <w:r w:rsidR="00A00A91">
        <w:rPr>
          <w:sz w:val="24"/>
        </w:rPr>
        <w:t>. Your program should compile correctly and produce the specified output.</w:t>
      </w:r>
      <w:r w:rsidR="00354499">
        <w:rPr>
          <w:sz w:val="24"/>
        </w:rPr>
        <w:t xml:space="preserve"> </w:t>
      </w:r>
      <w:r w:rsidR="00354499" w:rsidRPr="00354499">
        <w:rPr>
          <w:b/>
          <w:i/>
          <w:sz w:val="24"/>
        </w:rPr>
        <w:t>You will need to meet the grader to demo your project and answer questions about your code</w:t>
      </w:r>
      <w:r w:rsidR="00354499">
        <w:rPr>
          <w:sz w:val="24"/>
        </w:rPr>
        <w:t>.</w:t>
      </w:r>
    </w:p>
    <w:p w:rsidR="00FC788B" w:rsidRDefault="00FC788B" w:rsidP="004F70D1">
      <w:pPr>
        <w:jc w:val="both"/>
        <w:rPr>
          <w:sz w:val="24"/>
        </w:rPr>
      </w:pPr>
    </w:p>
    <w:p w:rsidR="00362138" w:rsidRDefault="006B60AE" w:rsidP="004F70D1">
      <w:pPr>
        <w:jc w:val="both"/>
        <w:rPr>
          <w:sz w:val="24"/>
        </w:rPr>
      </w:pPr>
      <w:r>
        <w:rPr>
          <w:sz w:val="24"/>
        </w:rPr>
        <w:t xml:space="preserve">Please note that </w:t>
      </w:r>
      <w:r w:rsidR="0019709C">
        <w:rPr>
          <w:sz w:val="24"/>
        </w:rPr>
        <w:t xml:space="preserve">the computer program </w:t>
      </w:r>
      <w:r>
        <w:rPr>
          <w:sz w:val="24"/>
        </w:rPr>
        <w:t xml:space="preserve">should comply with the commenting and formatting rules </w:t>
      </w:r>
      <w:r w:rsidR="0019709C">
        <w:rPr>
          <w:sz w:val="24"/>
        </w:rPr>
        <w:t xml:space="preserve">as </w:t>
      </w:r>
      <w:r w:rsidR="00833E13">
        <w:rPr>
          <w:sz w:val="24"/>
        </w:rPr>
        <w:t xml:space="preserve">has been done </w:t>
      </w:r>
      <w:r>
        <w:rPr>
          <w:sz w:val="24"/>
        </w:rPr>
        <w:t xml:space="preserve">in class.  </w:t>
      </w:r>
      <w:r w:rsidR="00A40F02">
        <w:rPr>
          <w:sz w:val="24"/>
        </w:rPr>
        <w:t>For example, t</w:t>
      </w:r>
      <w:r>
        <w:rPr>
          <w:sz w:val="24"/>
        </w:rPr>
        <w:t>here should be a header for the whole program that gives the author’s name, class name, date, and description.  End braces should be commented, and there are alignment and indenting requirements</w:t>
      </w:r>
      <w:r w:rsidR="00CD2EC1">
        <w:rPr>
          <w:sz w:val="24"/>
        </w:rPr>
        <w:t xml:space="preserve"> as discussed</w:t>
      </w:r>
      <w:r>
        <w:rPr>
          <w:sz w:val="24"/>
        </w:rPr>
        <w:t>.</w:t>
      </w:r>
      <w:r w:rsidR="0064727E">
        <w:rPr>
          <w:sz w:val="24"/>
        </w:rPr>
        <w:t xml:space="preserve">  Please ask if you have any questions.</w:t>
      </w:r>
    </w:p>
    <w:p w:rsidR="00855B0E" w:rsidRDefault="00CF57ED" w:rsidP="00165AB4">
      <w:pPr>
        <w:pStyle w:val="Heading3"/>
      </w:pPr>
      <w:r>
        <w:t>Program #1</w:t>
      </w:r>
    </w:p>
    <w:p w:rsidR="00A00A91" w:rsidRDefault="00A00A91" w:rsidP="0006022D">
      <w:pPr>
        <w:rPr>
          <w:sz w:val="24"/>
        </w:rPr>
      </w:pPr>
      <w:r>
        <w:rPr>
          <w:sz w:val="24"/>
        </w:rPr>
        <w:t xml:space="preserve">Given an </w:t>
      </w:r>
      <w:r w:rsidR="003C1EDA">
        <w:rPr>
          <w:sz w:val="24"/>
        </w:rPr>
        <w:t>input file</w:t>
      </w:r>
      <w:r w:rsidR="00FC788B">
        <w:rPr>
          <w:sz w:val="24"/>
        </w:rPr>
        <w:t xml:space="preserve"> (</w:t>
      </w:r>
      <w:r w:rsidR="0006216D">
        <w:rPr>
          <w:sz w:val="24"/>
        </w:rPr>
        <w:t xml:space="preserve">named </w:t>
      </w:r>
      <w:r w:rsidR="00FD3ADE">
        <w:rPr>
          <w:rFonts w:ascii="Courier New" w:hAnsi="Courier New" w:cs="Courier New"/>
          <w:sz w:val="24"/>
        </w:rPr>
        <w:t>Crossword</w:t>
      </w:r>
      <w:r w:rsidR="00FC788B">
        <w:rPr>
          <w:rFonts w:ascii="Courier New" w:hAnsi="Courier New" w:cs="Courier New"/>
          <w:sz w:val="24"/>
        </w:rPr>
        <w:t>Input</w:t>
      </w:r>
      <w:r w:rsidR="0006216D" w:rsidRPr="0006216D">
        <w:rPr>
          <w:rFonts w:ascii="Courier New" w:hAnsi="Courier New" w:cs="Courier New"/>
          <w:sz w:val="24"/>
        </w:rPr>
        <w:t>.txt</w:t>
      </w:r>
      <w:r w:rsidR="0006216D">
        <w:rPr>
          <w:sz w:val="24"/>
        </w:rPr>
        <w:t>)</w:t>
      </w:r>
      <w:r w:rsidR="003C1EDA">
        <w:rPr>
          <w:sz w:val="24"/>
        </w:rPr>
        <w:t xml:space="preserve"> with the following format:</w:t>
      </w:r>
    </w:p>
    <w:p w:rsidR="00FC788B" w:rsidRDefault="00FC788B" w:rsidP="0006022D">
      <w:pPr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01"/>
      </w:tblGrid>
      <w:tr w:rsidR="00FC788B" w:rsidTr="00FC788B"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</w:tcPr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M,N,O,S,L,I,W,E,R,E,L,Y,T,L,E,A,G,N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A,H,O,O,V,E,R,T,A,Y,L,O,R,V,E,N,N,A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D,F,D,R,O,O,S,E,V,E,L,T,O,N,O,M,I,M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I,N,T,P,M,H,I,E,G,D,I,L,O,O,C,O,D,U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S,O,N,L,I,J,Q,A,D,A,M,S,S,R,N,N,R,R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O,X,L,O,G,E,F,F,M,O,I,R,E,E,G,R,A,T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N,I,B,T,S,O,R,A,O,R,M,O,V,A,W,O,H,N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F,N,H,U,R,R,B,C,R,N,L,R,E,G,B,E,W,E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R,O,S,D,C,O,E,A,E,I,O,N,L,A,U,A,J,R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K,W,U,N,L,H,H,F,N,I,O,S,T,N,S,W,A,U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E,R,B,A,J,B,A,C,F,S,S,M,N,H,H,R,D,B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N,E,W,L,O,T,O,N,K,E,C,E,I,H,T,H,A,N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N,T,H,E,H,L,A,C,A,K,J,N,N,H,O,I,M,A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E,R,G,V,N,C,A,F,I,N,G,H,U,H,A,J,S,V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D,A,R,E,S,J,C,N,T,T,A,R,N,B,O,Y,A,E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Y,C,A,L,O,D,L,N,O,S,I,R,R,A,H,W,E,O</w:t>
            </w:r>
          </w:p>
          <w:p w:rsidR="00FC788B" w:rsidRP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N,E,N,C,N,E,T,N,N,O,T,N,I,L,C,O,E,S</w:t>
            </w:r>
          </w:p>
          <w:p w:rsidR="00FC788B" w:rsidRDefault="00FC788B" w:rsidP="00FC788B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D,A,T,Y,Y,P,O,L,K,G,A,R,F,I,E,L,D,R</w:t>
            </w:r>
          </w:p>
        </w:tc>
      </w:tr>
    </w:tbl>
    <w:p w:rsidR="00FC788B" w:rsidRDefault="00FC788B" w:rsidP="00FC788B">
      <w:pPr>
        <w:pStyle w:val="ListParagraph"/>
        <w:ind w:left="360"/>
        <w:jc w:val="both"/>
        <w:rPr>
          <w:sz w:val="24"/>
        </w:rPr>
      </w:pPr>
    </w:p>
    <w:p w:rsidR="00FC788B" w:rsidRDefault="00FC788B" w:rsidP="00FC788B">
      <w:pPr>
        <w:pStyle w:val="ListParagraph"/>
        <w:ind w:left="360"/>
        <w:jc w:val="both"/>
        <w:rPr>
          <w:sz w:val="24"/>
        </w:rPr>
      </w:pPr>
    </w:p>
    <w:p w:rsidR="00FC788B" w:rsidRDefault="00FC788B" w:rsidP="00FC788B">
      <w:pPr>
        <w:pStyle w:val="ListParagraph"/>
        <w:ind w:left="360"/>
        <w:jc w:val="both"/>
        <w:rPr>
          <w:sz w:val="24"/>
        </w:rPr>
      </w:pPr>
    </w:p>
    <w:p w:rsidR="0087738B" w:rsidRDefault="0087738B" w:rsidP="00141C11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lastRenderedPageBreak/>
        <w:t>Display a menu with the following options: (</w:t>
      </w:r>
      <w:r w:rsidRPr="00BC18AF">
        <w:rPr>
          <w:b/>
          <w:sz w:val="24"/>
        </w:rPr>
        <w:t>5 points</w:t>
      </w:r>
      <w:r>
        <w:rPr>
          <w:sz w:val="24"/>
        </w:rPr>
        <w:t>)</w:t>
      </w:r>
    </w:p>
    <w:p w:rsidR="0087738B" w:rsidRDefault="0087738B" w:rsidP="0087738B">
      <w:pPr>
        <w:pStyle w:val="ListParagraph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Enter file location (full path)</w:t>
      </w:r>
    </w:p>
    <w:p w:rsidR="0087738B" w:rsidRDefault="0087738B" w:rsidP="0087738B">
      <w:pPr>
        <w:pStyle w:val="ListParagraph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 xml:space="preserve">Display the </w:t>
      </w:r>
      <w:r w:rsidR="00FD3ADE">
        <w:rPr>
          <w:sz w:val="24"/>
        </w:rPr>
        <w:t>crossword</w:t>
      </w:r>
    </w:p>
    <w:p w:rsidR="0087738B" w:rsidRDefault="0087738B" w:rsidP="0087738B">
      <w:pPr>
        <w:pStyle w:val="ListParagraph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Find a word</w:t>
      </w:r>
    </w:p>
    <w:p w:rsidR="0087738B" w:rsidRDefault="0087738B" w:rsidP="0087738B">
      <w:pPr>
        <w:pStyle w:val="ListParagraph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Exit</w:t>
      </w:r>
    </w:p>
    <w:p w:rsidR="0087738B" w:rsidRDefault="0087738B" w:rsidP="0087738B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When option “a” is chosen:</w:t>
      </w:r>
    </w:p>
    <w:p w:rsidR="0087738B" w:rsidRDefault="0087738B" w:rsidP="0087738B">
      <w:pPr>
        <w:pStyle w:val="ListParagraph"/>
        <w:numPr>
          <w:ilvl w:val="0"/>
          <w:numId w:val="24"/>
        </w:numPr>
        <w:jc w:val="both"/>
        <w:rPr>
          <w:sz w:val="24"/>
        </w:rPr>
      </w:pPr>
      <w:r>
        <w:rPr>
          <w:sz w:val="24"/>
        </w:rPr>
        <w:t>Read a c-string from the user (</w:t>
      </w:r>
      <w:r w:rsidR="00BC18AF">
        <w:rPr>
          <w:b/>
          <w:sz w:val="24"/>
        </w:rPr>
        <w:t>5</w:t>
      </w:r>
      <w:r w:rsidRPr="00BC18AF">
        <w:rPr>
          <w:b/>
          <w:sz w:val="24"/>
        </w:rPr>
        <w:t xml:space="preserve"> points</w:t>
      </w:r>
      <w:r>
        <w:rPr>
          <w:sz w:val="24"/>
        </w:rPr>
        <w:t>)</w:t>
      </w:r>
    </w:p>
    <w:p w:rsidR="00FC788B" w:rsidRPr="0087738B" w:rsidRDefault="00A00A91" w:rsidP="0087738B">
      <w:pPr>
        <w:pStyle w:val="ListParagraph"/>
        <w:numPr>
          <w:ilvl w:val="0"/>
          <w:numId w:val="24"/>
        </w:numPr>
        <w:jc w:val="both"/>
        <w:rPr>
          <w:sz w:val="24"/>
        </w:rPr>
      </w:pPr>
      <w:r w:rsidRPr="0087738B">
        <w:rPr>
          <w:sz w:val="24"/>
        </w:rPr>
        <w:t xml:space="preserve">Write a </w:t>
      </w:r>
      <w:r w:rsidR="00FC788B" w:rsidRPr="0087738B">
        <w:rPr>
          <w:sz w:val="24"/>
        </w:rPr>
        <w:t>progr</w:t>
      </w:r>
      <w:r w:rsidR="0087738B">
        <w:rPr>
          <w:sz w:val="24"/>
        </w:rPr>
        <w:t>am to read the file content and determine</w:t>
      </w:r>
      <w:r w:rsidR="00FC788B" w:rsidRPr="0087738B">
        <w:rPr>
          <w:sz w:val="24"/>
        </w:rPr>
        <w:t xml:space="preserve"> the array dimensions(i.e. char </w:t>
      </w:r>
      <w:r w:rsidR="00FD3ADE">
        <w:rPr>
          <w:sz w:val="24"/>
        </w:rPr>
        <w:t>crossword</w:t>
      </w:r>
      <w:r w:rsidR="00FC788B" w:rsidRPr="0087738B">
        <w:rPr>
          <w:sz w:val="24"/>
        </w:rPr>
        <w:t>[x][y]</w:t>
      </w:r>
      <w:r w:rsidR="00FD3ADE">
        <w:rPr>
          <w:sz w:val="24"/>
        </w:rPr>
        <w:t>:</w:t>
      </w:r>
      <w:bookmarkStart w:id="0" w:name="_GoBack"/>
      <w:bookmarkEnd w:id="0"/>
      <w:r w:rsidR="00FC788B" w:rsidRPr="0087738B">
        <w:rPr>
          <w:sz w:val="24"/>
        </w:rPr>
        <w:t xml:space="preserve"> find the values for x and y that should be use</w:t>
      </w:r>
      <w:r w:rsidR="0087738B" w:rsidRPr="0087738B">
        <w:rPr>
          <w:sz w:val="24"/>
        </w:rPr>
        <w:t>d as upper bound for any loop</w:t>
      </w:r>
      <w:r w:rsidR="00FC788B" w:rsidRPr="0087738B">
        <w:rPr>
          <w:sz w:val="24"/>
        </w:rPr>
        <w:t>)</w:t>
      </w:r>
      <w:r w:rsidR="00CC31C3" w:rsidRPr="0087738B">
        <w:rPr>
          <w:b/>
          <w:sz w:val="24"/>
        </w:rPr>
        <w:t>(5 points)</w:t>
      </w:r>
    </w:p>
    <w:p w:rsidR="0087738B" w:rsidRPr="0087738B" w:rsidRDefault="0087738B" w:rsidP="0087738B">
      <w:pPr>
        <w:pStyle w:val="ListParagraph"/>
        <w:ind w:left="1080"/>
        <w:jc w:val="both"/>
        <w:rPr>
          <w:i/>
          <w:sz w:val="24"/>
        </w:rPr>
      </w:pPr>
      <w:r w:rsidRPr="0087738B">
        <w:rPr>
          <w:i/>
          <w:sz w:val="24"/>
        </w:rPr>
        <w:t xml:space="preserve">The size is always </w:t>
      </w:r>
      <w:proofErr w:type="spellStart"/>
      <w:r w:rsidRPr="0087738B">
        <w:rPr>
          <w:i/>
          <w:sz w:val="24"/>
        </w:rPr>
        <w:t>nxm</w:t>
      </w:r>
      <w:proofErr w:type="spellEnd"/>
      <w:r w:rsidRPr="0087738B">
        <w:rPr>
          <w:i/>
          <w:sz w:val="24"/>
        </w:rPr>
        <w:t xml:space="preserve">, where </w:t>
      </w:r>
      <w:proofErr w:type="spellStart"/>
      <w:r w:rsidRPr="0087738B">
        <w:rPr>
          <w:i/>
          <w:sz w:val="24"/>
        </w:rPr>
        <w:t>n</w:t>
      </w:r>
      <w:proofErr w:type="gramStart"/>
      <w:r w:rsidRPr="0087738B">
        <w:rPr>
          <w:i/>
          <w:sz w:val="24"/>
        </w:rPr>
        <w:t>,m</w:t>
      </w:r>
      <w:proofErr w:type="spellEnd"/>
      <w:proofErr w:type="gramEnd"/>
      <w:r w:rsidRPr="0087738B">
        <w:rPr>
          <w:i/>
          <w:sz w:val="24"/>
        </w:rPr>
        <w:t xml:space="preserve"> &lt;=80</w:t>
      </w:r>
    </w:p>
    <w:p w:rsidR="00FC788B" w:rsidRPr="0087738B" w:rsidRDefault="00FC788B" w:rsidP="0087738B">
      <w:pPr>
        <w:pStyle w:val="ListParagraph"/>
        <w:numPr>
          <w:ilvl w:val="0"/>
          <w:numId w:val="24"/>
        </w:numPr>
        <w:jc w:val="both"/>
        <w:rPr>
          <w:sz w:val="24"/>
        </w:rPr>
      </w:pPr>
      <w:r w:rsidRPr="0087738B">
        <w:rPr>
          <w:sz w:val="24"/>
        </w:rPr>
        <w:t xml:space="preserve">Load the file content into a two dimensional array, where each cell is a character distinct of ‘,’ </w:t>
      </w:r>
      <w:r w:rsidR="005950A1" w:rsidRPr="0087738B">
        <w:rPr>
          <w:sz w:val="24"/>
        </w:rPr>
        <w:t>,</w:t>
      </w:r>
      <w:r w:rsidRPr="0087738B">
        <w:rPr>
          <w:sz w:val="24"/>
        </w:rPr>
        <w:t>‘\0’, ‘ ‘ or ‘\n’</w:t>
      </w:r>
      <w:r w:rsidR="002D4E15" w:rsidRPr="0087738B">
        <w:rPr>
          <w:sz w:val="24"/>
        </w:rPr>
        <w:t>(i.e. only letters are valid)</w:t>
      </w:r>
      <w:r w:rsidR="00CC31C3" w:rsidRPr="0087738B">
        <w:rPr>
          <w:b/>
          <w:sz w:val="24"/>
        </w:rPr>
        <w:t xml:space="preserve"> (1</w:t>
      </w:r>
      <w:r w:rsidR="00BC18AF">
        <w:rPr>
          <w:b/>
          <w:sz w:val="24"/>
        </w:rPr>
        <w:t>0</w:t>
      </w:r>
      <w:r w:rsidR="00CC31C3" w:rsidRPr="0087738B">
        <w:rPr>
          <w:b/>
          <w:sz w:val="24"/>
        </w:rPr>
        <w:t xml:space="preserve"> points)</w:t>
      </w:r>
    </w:p>
    <w:p w:rsidR="0087738B" w:rsidRPr="0087738B" w:rsidRDefault="0087738B" w:rsidP="0087738B">
      <w:pPr>
        <w:pStyle w:val="ListParagraph"/>
        <w:numPr>
          <w:ilvl w:val="0"/>
          <w:numId w:val="24"/>
        </w:numPr>
        <w:jc w:val="both"/>
        <w:rPr>
          <w:sz w:val="24"/>
        </w:rPr>
      </w:pPr>
      <w:proofErr w:type="spellStart"/>
      <w:r w:rsidRPr="0087738B">
        <w:rPr>
          <w:sz w:val="24"/>
        </w:rPr>
        <w:t>Iff</w:t>
      </w:r>
      <w:proofErr w:type="spellEnd"/>
      <w:r w:rsidRPr="0087738B">
        <w:rPr>
          <w:sz w:val="24"/>
        </w:rPr>
        <w:t xml:space="preserve"> the file does not exist, or it contains invalid characters, display an error message and display the main menu again.</w:t>
      </w:r>
      <w:r w:rsidR="00BC18AF">
        <w:rPr>
          <w:b/>
          <w:sz w:val="24"/>
        </w:rPr>
        <w:t xml:space="preserve"> (10</w:t>
      </w:r>
      <w:r>
        <w:rPr>
          <w:b/>
          <w:sz w:val="24"/>
        </w:rPr>
        <w:t xml:space="preserve"> points)</w:t>
      </w:r>
    </w:p>
    <w:p w:rsidR="0087738B" w:rsidRPr="0087738B" w:rsidRDefault="0087738B" w:rsidP="0087738B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When option “b” is chosen, d</w:t>
      </w:r>
      <w:r w:rsidRPr="0087738B">
        <w:rPr>
          <w:sz w:val="24"/>
        </w:rPr>
        <w:t xml:space="preserve">isplay the file/array content </w:t>
      </w:r>
      <w:r w:rsidR="00BC18AF">
        <w:rPr>
          <w:sz w:val="24"/>
        </w:rPr>
        <w:t>using</w:t>
      </w:r>
      <w:r w:rsidRPr="0087738B">
        <w:rPr>
          <w:sz w:val="24"/>
        </w:rPr>
        <w:t xml:space="preserve"> the following format:</w:t>
      </w:r>
      <w:r w:rsidRPr="0087738B">
        <w:rPr>
          <w:b/>
          <w:sz w:val="24"/>
        </w:rPr>
        <w:t xml:space="preserve"> (5 points)</w:t>
      </w:r>
    </w:p>
    <w:p w:rsidR="0087738B" w:rsidRDefault="0087738B" w:rsidP="0087738B">
      <w:pPr>
        <w:jc w:val="both"/>
        <w:rPr>
          <w:rFonts w:ascii="Courier New" w:hAnsi="Courier New" w:cs="Courier New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1"/>
      </w:tblGrid>
      <w:tr w:rsidR="0087738B" w:rsidTr="001E774A">
        <w:trPr>
          <w:jc w:val="center"/>
        </w:trPr>
        <w:tc>
          <w:tcPr>
            <w:tcW w:w="5401" w:type="dxa"/>
          </w:tcPr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M N O S L I W E R E L Y T L E A G N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 xml:space="preserve">A H O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O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V E R T A Y L O R V E N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N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A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 xml:space="preserve">D F D R O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O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S E V E L T O N O M I M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 xml:space="preserve">I N T P M H I E G D I L O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O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C O D U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 xml:space="preserve">S O N L I J Q A D A M S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S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R N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N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R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R</w:t>
            </w:r>
            <w:proofErr w:type="spellEnd"/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 xml:space="preserve">O X L O G E F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F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M O I R E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E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G R A T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N I B T S O R A O R M O V A W O H N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 xml:space="preserve">F N H U R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R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B C R N L R E G B E W E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R O S D C O E A E I O N L A U A J R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 xml:space="preserve">K W U N L H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H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F N I O S T N S W A U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 xml:space="preserve">E R B A J B A C F S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S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M N H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H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R D B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N E W L O T O N K E C E I H T H A N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 xml:space="preserve">N T H E H L A C A K J N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N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H O I M A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>E R G V N C A F I N G H U H A J S V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 xml:space="preserve">D A R E S J C N T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T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A R N B O Y A E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 xml:space="preserve">Y C A L O D L N O S I R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R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A H W E O</w:t>
            </w:r>
          </w:p>
          <w:p w:rsidR="0087738B" w:rsidRPr="00FC788B" w:rsidRDefault="0087738B" w:rsidP="001E774A">
            <w:pPr>
              <w:rPr>
                <w:rFonts w:ascii="Courier New" w:hAnsi="Courier New" w:cs="Courier New"/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 xml:space="preserve">N E N C N E T N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N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O T N I L C O E S</w:t>
            </w:r>
          </w:p>
          <w:p w:rsidR="0087738B" w:rsidRDefault="0087738B" w:rsidP="001E774A">
            <w:pPr>
              <w:rPr>
                <w:sz w:val="24"/>
              </w:rPr>
            </w:pPr>
            <w:r w:rsidRPr="00FC788B">
              <w:rPr>
                <w:rFonts w:ascii="Courier New" w:hAnsi="Courier New" w:cs="Courier New"/>
                <w:sz w:val="24"/>
              </w:rPr>
              <w:t xml:space="preserve">D A T Y </w:t>
            </w:r>
            <w:proofErr w:type="spellStart"/>
            <w:r w:rsidRPr="00FC788B">
              <w:rPr>
                <w:rFonts w:ascii="Courier New" w:hAnsi="Courier New" w:cs="Courier New"/>
                <w:sz w:val="24"/>
              </w:rPr>
              <w:t>Y</w:t>
            </w:r>
            <w:proofErr w:type="spellEnd"/>
            <w:r w:rsidRPr="00FC788B">
              <w:rPr>
                <w:rFonts w:ascii="Courier New" w:hAnsi="Courier New" w:cs="Courier New"/>
                <w:sz w:val="24"/>
              </w:rPr>
              <w:t xml:space="preserve"> P O L K G A R F I E L D R</w:t>
            </w:r>
          </w:p>
        </w:tc>
      </w:tr>
    </w:tbl>
    <w:p w:rsidR="0087738B" w:rsidRPr="0006216D" w:rsidRDefault="0087738B" w:rsidP="0087738B">
      <w:pPr>
        <w:jc w:val="both"/>
        <w:rPr>
          <w:sz w:val="24"/>
        </w:rPr>
      </w:pPr>
    </w:p>
    <w:p w:rsidR="0006216D" w:rsidRPr="00BC18AF" w:rsidRDefault="00BC18AF" w:rsidP="00BC18AF">
      <w:pPr>
        <w:pStyle w:val="ListParagraph"/>
        <w:numPr>
          <w:ilvl w:val="0"/>
          <w:numId w:val="20"/>
        </w:numPr>
        <w:jc w:val="both"/>
        <w:rPr>
          <w:sz w:val="24"/>
        </w:rPr>
      </w:pPr>
      <w:r w:rsidRPr="00BC18AF">
        <w:rPr>
          <w:sz w:val="24"/>
        </w:rPr>
        <w:t>When option “c” is chosen: a</w:t>
      </w:r>
      <w:r w:rsidR="00E14ACB" w:rsidRPr="00BC18AF">
        <w:rPr>
          <w:sz w:val="24"/>
        </w:rPr>
        <w:t>sk the user for a word and determine whether the word was found or not</w:t>
      </w:r>
      <w:r w:rsidR="002D4E15" w:rsidRPr="00BC18AF">
        <w:rPr>
          <w:sz w:val="24"/>
        </w:rPr>
        <w:t xml:space="preserve"> (i.e. print a message like “%s found!” or “%s was not found”)</w:t>
      </w:r>
      <w:r w:rsidR="00E14ACB" w:rsidRPr="00BC18AF">
        <w:rPr>
          <w:sz w:val="24"/>
        </w:rPr>
        <w:t>.</w:t>
      </w:r>
      <w:r w:rsidR="00CC31C3" w:rsidRPr="00BC18AF">
        <w:rPr>
          <w:b/>
          <w:sz w:val="24"/>
        </w:rPr>
        <w:t xml:space="preserve"> (</w:t>
      </w:r>
      <w:r>
        <w:rPr>
          <w:b/>
          <w:sz w:val="24"/>
        </w:rPr>
        <w:t>4</w:t>
      </w:r>
      <w:r w:rsidR="00CC31C3" w:rsidRPr="00BC18AF">
        <w:rPr>
          <w:b/>
          <w:sz w:val="24"/>
        </w:rPr>
        <w:t>0 points)</w:t>
      </w:r>
    </w:p>
    <w:p w:rsidR="00E14ACB" w:rsidRDefault="00E14ACB" w:rsidP="00E14ACB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>Assume that valid words are always:</w:t>
      </w:r>
    </w:p>
    <w:p w:rsidR="00E14ACB" w:rsidRDefault="00E14ACB" w:rsidP="00E14ACB">
      <w:pPr>
        <w:pStyle w:val="ListParagraph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 xml:space="preserve">Left to right </w:t>
      </w:r>
      <w:r w:rsidR="00BC18AF">
        <w:rPr>
          <w:sz w:val="24"/>
        </w:rPr>
        <w:t xml:space="preserve">– right to left </w:t>
      </w:r>
      <w:r>
        <w:rPr>
          <w:sz w:val="24"/>
        </w:rPr>
        <w:t>or,</w:t>
      </w:r>
    </w:p>
    <w:p w:rsidR="00E14ACB" w:rsidRDefault="00E14ACB" w:rsidP="00E14ACB">
      <w:pPr>
        <w:pStyle w:val="ListParagraph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 xml:space="preserve">Top to bottom </w:t>
      </w:r>
      <w:r w:rsidR="00BC18AF">
        <w:rPr>
          <w:sz w:val="24"/>
        </w:rPr>
        <w:t xml:space="preserve">-  bottom up </w:t>
      </w:r>
      <w:r>
        <w:rPr>
          <w:sz w:val="24"/>
        </w:rPr>
        <w:t>or,</w:t>
      </w:r>
    </w:p>
    <w:p w:rsidR="00E14ACB" w:rsidRDefault="00CC31C3" w:rsidP="00E14ACB">
      <w:pPr>
        <w:pStyle w:val="ListParagraph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 xml:space="preserve">Any combination @ </w:t>
      </w:r>
      <w:r w:rsidR="00E14ACB">
        <w:rPr>
          <w:sz w:val="24"/>
        </w:rPr>
        <w:t xml:space="preserve">45 degrees </w:t>
      </w:r>
      <w:r>
        <w:rPr>
          <w:sz w:val="24"/>
        </w:rPr>
        <w:t xml:space="preserve">(i.e. </w:t>
      </w:r>
      <w:r w:rsidR="00E14ACB">
        <w:rPr>
          <w:sz w:val="24"/>
        </w:rPr>
        <w:t>from left(top) to bottom(right)</w:t>
      </w:r>
      <w:r>
        <w:rPr>
          <w:sz w:val="24"/>
        </w:rPr>
        <w:t>)</w:t>
      </w:r>
    </w:p>
    <w:p w:rsidR="00BC18AF" w:rsidRDefault="00BC18AF" w:rsidP="00BC18AF">
      <w:pPr>
        <w:jc w:val="both"/>
        <w:rPr>
          <w:sz w:val="24"/>
        </w:rPr>
      </w:pPr>
      <w:r>
        <w:rPr>
          <w:sz w:val="24"/>
        </w:rPr>
        <w:t xml:space="preserve">  If the word is found, use a structure to store: the word and the row/col coordinates (</w:t>
      </w:r>
      <w:r w:rsidRPr="00BC18AF">
        <w:rPr>
          <w:b/>
          <w:sz w:val="24"/>
        </w:rPr>
        <w:t>10 points</w:t>
      </w:r>
      <w:r>
        <w:rPr>
          <w:sz w:val="24"/>
        </w:rPr>
        <w:t>)</w:t>
      </w:r>
    </w:p>
    <w:p w:rsidR="00BC18AF" w:rsidRPr="00BC18AF" w:rsidRDefault="00BC18AF" w:rsidP="00BC18AF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When option “d” is chosen, exit the program.</w:t>
      </w:r>
    </w:p>
    <w:p w:rsidR="00846C5A" w:rsidRDefault="00846C5A" w:rsidP="00846C5A">
      <w:pPr>
        <w:pStyle w:val="Heading2"/>
      </w:pPr>
      <w:r>
        <w:t>Deliverables</w:t>
      </w:r>
    </w:p>
    <w:p w:rsidR="00846C5A" w:rsidRDefault="00846C5A" w:rsidP="00846C5A">
      <w:pPr>
        <w:rPr>
          <w:sz w:val="24"/>
        </w:rPr>
      </w:pPr>
      <w:r>
        <w:rPr>
          <w:sz w:val="24"/>
        </w:rPr>
        <w:t xml:space="preserve">You will turn in two files, a </w:t>
      </w:r>
      <w:r w:rsidR="002F5DBA">
        <w:rPr>
          <w:sz w:val="24"/>
        </w:rPr>
        <w:t>Text</w:t>
      </w:r>
      <w:r w:rsidR="0006216D">
        <w:rPr>
          <w:sz w:val="24"/>
        </w:rPr>
        <w:t xml:space="preserve"> </w:t>
      </w:r>
      <w:r>
        <w:rPr>
          <w:sz w:val="24"/>
        </w:rPr>
        <w:t xml:space="preserve">file and a C source code file.  </w:t>
      </w:r>
    </w:p>
    <w:p w:rsidR="0006216D" w:rsidRDefault="00E14ACB" w:rsidP="00846C5A">
      <w:pPr>
        <w:rPr>
          <w:sz w:val="24"/>
        </w:rPr>
      </w:pPr>
      <w:r>
        <w:rPr>
          <w:sz w:val="24"/>
        </w:rPr>
        <w:lastRenderedPageBreak/>
        <w:t>The text file should contain:</w:t>
      </w:r>
    </w:p>
    <w:p w:rsidR="00E14ACB" w:rsidRDefault="00E14ACB" w:rsidP="00E14ACB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Instructions to compile and use your program</w:t>
      </w:r>
    </w:p>
    <w:p w:rsidR="00E14ACB" w:rsidRDefault="00E14ACB" w:rsidP="00E14ACB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Whether it could find or not the following words</w:t>
      </w:r>
      <w:r w:rsidR="00354499">
        <w:rPr>
          <w:sz w:val="24"/>
        </w:rPr>
        <w:t xml:space="preserve"> using the input file provided by the instructor</w:t>
      </w:r>
      <w:r>
        <w:rPr>
          <w:sz w:val="24"/>
        </w:rPr>
        <w:t>:</w:t>
      </w:r>
      <w:r w:rsidR="00CC31C3" w:rsidRPr="00CC31C3">
        <w:rPr>
          <w:b/>
          <w:sz w:val="24"/>
        </w:rPr>
        <w:t xml:space="preserve"> (</w:t>
      </w:r>
      <w:r w:rsidR="00BC18AF">
        <w:rPr>
          <w:b/>
          <w:sz w:val="24"/>
        </w:rPr>
        <w:t>1</w:t>
      </w:r>
      <w:r w:rsidR="00CC31C3">
        <w:rPr>
          <w:b/>
          <w:sz w:val="24"/>
        </w:rPr>
        <w:t>0</w:t>
      </w:r>
      <w:r w:rsidR="00CC31C3" w:rsidRPr="00CC31C3">
        <w:rPr>
          <w:b/>
          <w:sz w:val="24"/>
        </w:rPr>
        <w:t xml:space="preserve"> points)</w:t>
      </w:r>
    </w:p>
    <w:p w:rsidR="00E14ACB" w:rsidRPr="00E14ACB" w:rsidRDefault="00E14ACB" w:rsidP="00E14ACB">
      <w:pPr>
        <w:pStyle w:val="ListParagraph"/>
        <w:numPr>
          <w:ilvl w:val="1"/>
          <w:numId w:val="23"/>
        </w:numPr>
        <w:rPr>
          <w:sz w:val="24"/>
        </w:rPr>
      </w:pPr>
      <w:r w:rsidRPr="00E14ACB">
        <w:rPr>
          <w:sz w:val="24"/>
        </w:rPr>
        <w:t>KENNEDY</w:t>
      </w:r>
    </w:p>
    <w:p w:rsidR="00E14ACB" w:rsidRPr="00E14ACB" w:rsidRDefault="00E14ACB" w:rsidP="00E14ACB">
      <w:pPr>
        <w:pStyle w:val="ListParagraph"/>
        <w:numPr>
          <w:ilvl w:val="1"/>
          <w:numId w:val="23"/>
        </w:numPr>
        <w:rPr>
          <w:sz w:val="24"/>
        </w:rPr>
      </w:pPr>
      <w:r w:rsidRPr="00E14ACB">
        <w:rPr>
          <w:sz w:val="24"/>
        </w:rPr>
        <w:t>ROOSEVELT</w:t>
      </w:r>
    </w:p>
    <w:p w:rsidR="00E14ACB" w:rsidRPr="00E14ACB" w:rsidRDefault="00E14ACB" w:rsidP="00E14ACB">
      <w:pPr>
        <w:pStyle w:val="ListParagraph"/>
        <w:numPr>
          <w:ilvl w:val="1"/>
          <w:numId w:val="23"/>
        </w:numPr>
        <w:rPr>
          <w:sz w:val="24"/>
        </w:rPr>
      </w:pPr>
      <w:r w:rsidRPr="00E14ACB">
        <w:rPr>
          <w:sz w:val="24"/>
        </w:rPr>
        <w:t>PIERCE</w:t>
      </w:r>
    </w:p>
    <w:p w:rsidR="00E14ACB" w:rsidRPr="00E14ACB" w:rsidRDefault="00E14ACB" w:rsidP="00E14ACB">
      <w:pPr>
        <w:pStyle w:val="ListParagraph"/>
        <w:numPr>
          <w:ilvl w:val="1"/>
          <w:numId w:val="23"/>
        </w:numPr>
        <w:rPr>
          <w:sz w:val="24"/>
        </w:rPr>
      </w:pPr>
      <w:r w:rsidRPr="00E14ACB">
        <w:rPr>
          <w:sz w:val="24"/>
        </w:rPr>
        <w:t>CLINTON</w:t>
      </w:r>
    </w:p>
    <w:p w:rsidR="00E14ACB" w:rsidRPr="002D4E15" w:rsidRDefault="00E14ACB" w:rsidP="002D4E15">
      <w:pPr>
        <w:pStyle w:val="ListParagraph"/>
        <w:numPr>
          <w:ilvl w:val="1"/>
          <w:numId w:val="23"/>
        </w:numPr>
        <w:rPr>
          <w:sz w:val="24"/>
        </w:rPr>
      </w:pPr>
      <w:r w:rsidRPr="00E14ACB">
        <w:rPr>
          <w:sz w:val="24"/>
        </w:rPr>
        <w:t>LINCOLN</w:t>
      </w:r>
    </w:p>
    <w:p w:rsidR="00846C5A" w:rsidRDefault="00846C5A" w:rsidP="00846C5A">
      <w:pPr>
        <w:rPr>
          <w:sz w:val="24"/>
        </w:rPr>
      </w:pPr>
      <w:r>
        <w:rPr>
          <w:sz w:val="24"/>
        </w:rPr>
        <w:t>The C source code file should:</w:t>
      </w:r>
    </w:p>
    <w:p w:rsidR="00846C5A" w:rsidRPr="00000B87" w:rsidRDefault="00846C5A" w:rsidP="00000B87">
      <w:pPr>
        <w:pStyle w:val="ListParagraph"/>
        <w:numPr>
          <w:ilvl w:val="0"/>
          <w:numId w:val="15"/>
        </w:numPr>
        <w:rPr>
          <w:sz w:val="24"/>
        </w:rPr>
      </w:pPr>
      <w:r w:rsidRPr="00000B87">
        <w:rPr>
          <w:sz w:val="24"/>
        </w:rPr>
        <w:t xml:space="preserve">Comply with all of the formatting requirements already discussed. </w:t>
      </w:r>
    </w:p>
    <w:p w:rsidR="00846C5A" w:rsidRDefault="00E57D64" w:rsidP="00A00A91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Display </w:t>
      </w:r>
      <w:r w:rsidR="00A00A91">
        <w:rPr>
          <w:sz w:val="24"/>
        </w:rPr>
        <w:t xml:space="preserve">the output </w:t>
      </w:r>
    </w:p>
    <w:sectPr w:rsidR="00846C5A" w:rsidSect="0062260A">
      <w:headerReference w:type="even" r:id="rId7"/>
      <w:headerReference w:type="default" r:id="rId8"/>
      <w:headerReference w:type="first" r:id="rId9"/>
      <w:pgSz w:w="12240" w:h="15840"/>
      <w:pgMar w:top="127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88B" w:rsidRDefault="00FC788B">
      <w:r>
        <w:separator/>
      </w:r>
    </w:p>
  </w:endnote>
  <w:endnote w:type="continuationSeparator" w:id="0">
    <w:p w:rsidR="00FC788B" w:rsidRDefault="00FC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88B" w:rsidRDefault="00FC788B">
      <w:r>
        <w:separator/>
      </w:r>
    </w:p>
  </w:footnote>
  <w:footnote w:type="continuationSeparator" w:id="0">
    <w:p w:rsidR="00FC788B" w:rsidRDefault="00FC7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88B" w:rsidRDefault="00C114E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78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788B" w:rsidRDefault="00FC788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88B" w:rsidRPr="002178F9" w:rsidRDefault="00FC788B">
    <w:pPr>
      <w:pStyle w:val="Header"/>
      <w:tabs>
        <w:tab w:val="clear" w:pos="8640"/>
        <w:tab w:val="right" w:pos="9000"/>
        <w:tab w:val="right" w:pos="9270"/>
      </w:tabs>
      <w:ind w:right="360"/>
      <w:rPr>
        <w:b/>
        <w:sz w:val="24"/>
        <w:szCs w:val="24"/>
      </w:rPr>
    </w:pPr>
    <w:r>
      <w:rPr>
        <w:b/>
        <w:sz w:val="24"/>
        <w:szCs w:val="24"/>
      </w:rPr>
      <w:t xml:space="preserve">CS1325 – Introduction to Programming </w:t>
    </w:r>
    <w:r>
      <w:rPr>
        <w:b/>
        <w:sz w:val="24"/>
        <w:szCs w:val="24"/>
      </w:rPr>
      <w:tab/>
    </w:r>
    <w:r w:rsidRPr="002178F9">
      <w:rPr>
        <w:b/>
        <w:sz w:val="24"/>
        <w:szCs w:val="24"/>
      </w:rPr>
      <w:tab/>
      <w:t xml:space="preserve">page:  </w:t>
    </w:r>
    <w:r w:rsidR="00C114EC" w:rsidRPr="002178F9">
      <w:rPr>
        <w:b/>
        <w:sz w:val="24"/>
        <w:szCs w:val="24"/>
      </w:rPr>
      <w:fldChar w:fldCharType="begin"/>
    </w:r>
    <w:r w:rsidRPr="002178F9">
      <w:rPr>
        <w:b/>
        <w:sz w:val="24"/>
        <w:szCs w:val="24"/>
      </w:rPr>
      <w:instrText xml:space="preserve"> PAGE   \* MERGEFORMAT </w:instrText>
    </w:r>
    <w:r w:rsidR="00C114EC" w:rsidRPr="002178F9">
      <w:rPr>
        <w:b/>
        <w:sz w:val="24"/>
        <w:szCs w:val="24"/>
      </w:rPr>
      <w:fldChar w:fldCharType="separate"/>
    </w:r>
    <w:r w:rsidR="00FD3ADE">
      <w:rPr>
        <w:b/>
        <w:noProof/>
        <w:sz w:val="24"/>
        <w:szCs w:val="24"/>
      </w:rPr>
      <w:t>3</w:t>
    </w:r>
    <w:r w:rsidR="00C114EC" w:rsidRPr="002178F9">
      <w:rPr>
        <w:b/>
        <w:sz w:val="24"/>
        <w:szCs w:val="24"/>
      </w:rPr>
      <w:fldChar w:fldCharType="end"/>
    </w:r>
  </w:p>
  <w:p w:rsidR="00FC788B" w:rsidRDefault="00FC788B">
    <w:pPr>
      <w:pStyle w:val="Header"/>
      <w:tabs>
        <w:tab w:val="right" w:pos="8550"/>
      </w:tabs>
      <w:rPr>
        <w:sz w:val="24"/>
      </w:rPr>
    </w:pPr>
  </w:p>
  <w:p w:rsidR="00FC788B" w:rsidRDefault="00FC788B">
    <w:pPr>
      <w:pStyle w:val="Header"/>
      <w:tabs>
        <w:tab w:val="right" w:pos="8550"/>
      </w:tabs>
      <w:rPr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88B" w:rsidRDefault="00FC788B" w:rsidP="00065AAE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Introduction to Programming</w:t>
    </w:r>
  </w:p>
  <w:p w:rsidR="00FC788B" w:rsidRDefault="00FC788B" w:rsidP="00065AAE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CS1325 – Fall 201</w:t>
    </w:r>
    <w:r w:rsidR="00FD3ADE">
      <w:rPr>
        <w:b/>
        <w:sz w:val="28"/>
        <w:szCs w:val="28"/>
      </w:rPr>
      <w:t>8</w:t>
    </w:r>
    <w:r>
      <w:rPr>
        <w:b/>
        <w:sz w:val="28"/>
        <w:szCs w:val="28"/>
      </w:rPr>
      <w:t xml:space="preserve"> </w:t>
    </w:r>
  </w:p>
  <w:p w:rsidR="00FC788B" w:rsidRDefault="00FC788B" w:rsidP="00065AAE">
    <w:pPr>
      <w:pStyle w:val="Header"/>
      <w:jc w:val="center"/>
      <w:rPr>
        <w:b/>
        <w:sz w:val="28"/>
        <w:szCs w:val="28"/>
      </w:rPr>
    </w:pPr>
  </w:p>
  <w:p w:rsidR="00FC788B" w:rsidRDefault="0087738B" w:rsidP="00065AAE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Project</w:t>
    </w:r>
    <w:r w:rsidR="00FC788B">
      <w:rPr>
        <w:b/>
        <w:sz w:val="28"/>
        <w:szCs w:val="28"/>
      </w:rPr>
      <w:t xml:space="preserve">– </w:t>
    </w:r>
    <w:r w:rsidR="00FD3ADE">
      <w:rPr>
        <w:b/>
        <w:sz w:val="28"/>
        <w:szCs w:val="28"/>
      </w:rPr>
      <w:t>Crossword</w:t>
    </w:r>
  </w:p>
  <w:p w:rsidR="00FC788B" w:rsidRPr="00065AAE" w:rsidRDefault="00FC788B" w:rsidP="00065AAE">
    <w:pPr>
      <w:pStyle w:val="Header"/>
      <w:rPr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67A54"/>
    <w:multiLevelType w:val="hybridMultilevel"/>
    <w:tmpl w:val="BBAA210A"/>
    <w:lvl w:ilvl="0" w:tplc="D7C41FD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F456DE"/>
    <w:multiLevelType w:val="multilevel"/>
    <w:tmpl w:val="42B0E6E8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C8E4706"/>
    <w:multiLevelType w:val="multilevel"/>
    <w:tmpl w:val="42B0E6E8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942F5A"/>
    <w:multiLevelType w:val="multilevel"/>
    <w:tmpl w:val="42B0E6E8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4C5254"/>
    <w:multiLevelType w:val="hybridMultilevel"/>
    <w:tmpl w:val="C590CDD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4B0A2A"/>
    <w:multiLevelType w:val="multilevel"/>
    <w:tmpl w:val="D84A2304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096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A99132D"/>
    <w:multiLevelType w:val="hybridMultilevel"/>
    <w:tmpl w:val="71CC2D22"/>
    <w:lvl w:ilvl="0" w:tplc="FFC6E4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C00788"/>
    <w:multiLevelType w:val="multilevel"/>
    <w:tmpl w:val="42B0E6E8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E05233"/>
    <w:multiLevelType w:val="hybridMultilevel"/>
    <w:tmpl w:val="307082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74B4C"/>
    <w:multiLevelType w:val="hybridMultilevel"/>
    <w:tmpl w:val="BBAA210A"/>
    <w:lvl w:ilvl="0" w:tplc="D7C41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93D32"/>
    <w:multiLevelType w:val="hybridMultilevel"/>
    <w:tmpl w:val="33C0A80C"/>
    <w:lvl w:ilvl="0" w:tplc="EF94C982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1173D"/>
    <w:multiLevelType w:val="hybridMultilevel"/>
    <w:tmpl w:val="93440C0A"/>
    <w:lvl w:ilvl="0" w:tplc="52C8425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95600"/>
    <w:multiLevelType w:val="multilevel"/>
    <w:tmpl w:val="CCF69BD0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92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FDD232D"/>
    <w:multiLevelType w:val="multilevel"/>
    <w:tmpl w:val="42B0E6E8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AF6F72"/>
    <w:multiLevelType w:val="multilevel"/>
    <w:tmpl w:val="CCF69BD0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92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0E15FBB"/>
    <w:multiLevelType w:val="hybridMultilevel"/>
    <w:tmpl w:val="60A037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A1D83"/>
    <w:multiLevelType w:val="hybridMultilevel"/>
    <w:tmpl w:val="C46C0FEC"/>
    <w:lvl w:ilvl="0" w:tplc="8A58C9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444E8D"/>
    <w:multiLevelType w:val="multilevel"/>
    <w:tmpl w:val="42B0E6E8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6441D8B"/>
    <w:multiLevelType w:val="hybridMultilevel"/>
    <w:tmpl w:val="1304E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124B6"/>
    <w:multiLevelType w:val="multilevel"/>
    <w:tmpl w:val="42B0E6E8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1756C37"/>
    <w:multiLevelType w:val="hybridMultilevel"/>
    <w:tmpl w:val="21E25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92F4E"/>
    <w:multiLevelType w:val="multilevel"/>
    <w:tmpl w:val="CCF69BD0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92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8482305"/>
    <w:multiLevelType w:val="multilevel"/>
    <w:tmpl w:val="4538C1D2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AA67C30"/>
    <w:multiLevelType w:val="multilevel"/>
    <w:tmpl w:val="D84A2304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096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12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7"/>
  </w:num>
  <w:num w:numId="9">
    <w:abstractNumId w:val="3"/>
  </w:num>
  <w:num w:numId="10">
    <w:abstractNumId w:val="19"/>
  </w:num>
  <w:num w:numId="11">
    <w:abstractNumId w:val="13"/>
  </w:num>
  <w:num w:numId="12">
    <w:abstractNumId w:val="5"/>
  </w:num>
  <w:num w:numId="13">
    <w:abstractNumId w:val="23"/>
  </w:num>
  <w:num w:numId="14">
    <w:abstractNumId w:val="8"/>
  </w:num>
  <w:num w:numId="15">
    <w:abstractNumId w:val="18"/>
  </w:num>
  <w:num w:numId="16">
    <w:abstractNumId w:val="16"/>
  </w:num>
  <w:num w:numId="17">
    <w:abstractNumId w:val="15"/>
  </w:num>
  <w:num w:numId="18">
    <w:abstractNumId w:val="10"/>
  </w:num>
  <w:num w:numId="19">
    <w:abstractNumId w:val="11"/>
  </w:num>
  <w:num w:numId="20">
    <w:abstractNumId w:val="0"/>
  </w:num>
  <w:num w:numId="21">
    <w:abstractNumId w:val="9"/>
  </w:num>
  <w:num w:numId="22">
    <w:abstractNumId w:val="6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0E"/>
    <w:rsid w:val="00000B87"/>
    <w:rsid w:val="00007E13"/>
    <w:rsid w:val="00012630"/>
    <w:rsid w:val="00020E72"/>
    <w:rsid w:val="000377BA"/>
    <w:rsid w:val="00041568"/>
    <w:rsid w:val="00041D63"/>
    <w:rsid w:val="0006022D"/>
    <w:rsid w:val="0006216D"/>
    <w:rsid w:val="00065AAE"/>
    <w:rsid w:val="00096A51"/>
    <w:rsid w:val="000A2FF1"/>
    <w:rsid w:val="000A423F"/>
    <w:rsid w:val="000A528E"/>
    <w:rsid w:val="000C6E6A"/>
    <w:rsid w:val="000C74AD"/>
    <w:rsid w:val="00103900"/>
    <w:rsid w:val="001150DD"/>
    <w:rsid w:val="00133FED"/>
    <w:rsid w:val="00141C11"/>
    <w:rsid w:val="00144F12"/>
    <w:rsid w:val="00146C68"/>
    <w:rsid w:val="00165AB4"/>
    <w:rsid w:val="0017471F"/>
    <w:rsid w:val="00185051"/>
    <w:rsid w:val="0019709C"/>
    <w:rsid w:val="001A3E73"/>
    <w:rsid w:val="001B528C"/>
    <w:rsid w:val="001D248C"/>
    <w:rsid w:val="002178F9"/>
    <w:rsid w:val="00235E5E"/>
    <w:rsid w:val="002558D4"/>
    <w:rsid w:val="00293773"/>
    <w:rsid w:val="002A1C96"/>
    <w:rsid w:val="002A30B2"/>
    <w:rsid w:val="002B10B4"/>
    <w:rsid w:val="002B1346"/>
    <w:rsid w:val="002B6BF7"/>
    <w:rsid w:val="002D4E15"/>
    <w:rsid w:val="002F5DBA"/>
    <w:rsid w:val="00302539"/>
    <w:rsid w:val="003109BC"/>
    <w:rsid w:val="003442D8"/>
    <w:rsid w:val="00354499"/>
    <w:rsid w:val="00362138"/>
    <w:rsid w:val="003742E9"/>
    <w:rsid w:val="00380B21"/>
    <w:rsid w:val="00384DD0"/>
    <w:rsid w:val="00387EC3"/>
    <w:rsid w:val="00391389"/>
    <w:rsid w:val="00392F0E"/>
    <w:rsid w:val="003B49AC"/>
    <w:rsid w:val="003C1EDA"/>
    <w:rsid w:val="003C3ED0"/>
    <w:rsid w:val="003C777B"/>
    <w:rsid w:val="003E460B"/>
    <w:rsid w:val="004203F7"/>
    <w:rsid w:val="00437764"/>
    <w:rsid w:val="004612C2"/>
    <w:rsid w:val="00470EF8"/>
    <w:rsid w:val="0047213E"/>
    <w:rsid w:val="00480602"/>
    <w:rsid w:val="00486AB6"/>
    <w:rsid w:val="00490FE5"/>
    <w:rsid w:val="004A02B0"/>
    <w:rsid w:val="004A4BAE"/>
    <w:rsid w:val="004C3C87"/>
    <w:rsid w:val="004C5E1F"/>
    <w:rsid w:val="004E7D63"/>
    <w:rsid w:val="004F70D1"/>
    <w:rsid w:val="0050010B"/>
    <w:rsid w:val="00536CFE"/>
    <w:rsid w:val="0054073C"/>
    <w:rsid w:val="00545910"/>
    <w:rsid w:val="005522DE"/>
    <w:rsid w:val="00577D16"/>
    <w:rsid w:val="005835D6"/>
    <w:rsid w:val="005950A1"/>
    <w:rsid w:val="005B470A"/>
    <w:rsid w:val="005C54B7"/>
    <w:rsid w:val="005E5C9C"/>
    <w:rsid w:val="006012F1"/>
    <w:rsid w:val="00621ACD"/>
    <w:rsid w:val="0062260A"/>
    <w:rsid w:val="00627203"/>
    <w:rsid w:val="0064727E"/>
    <w:rsid w:val="00654658"/>
    <w:rsid w:val="00696CBE"/>
    <w:rsid w:val="006B60AE"/>
    <w:rsid w:val="006C0BC7"/>
    <w:rsid w:val="006C2D90"/>
    <w:rsid w:val="006D39C0"/>
    <w:rsid w:val="006E07FE"/>
    <w:rsid w:val="006E1029"/>
    <w:rsid w:val="006E48D9"/>
    <w:rsid w:val="006E788E"/>
    <w:rsid w:val="006F69A0"/>
    <w:rsid w:val="00731589"/>
    <w:rsid w:val="007361F9"/>
    <w:rsid w:val="007428DC"/>
    <w:rsid w:val="00750F0E"/>
    <w:rsid w:val="007540D3"/>
    <w:rsid w:val="0077325A"/>
    <w:rsid w:val="00785F1F"/>
    <w:rsid w:val="007B7A4B"/>
    <w:rsid w:val="00810036"/>
    <w:rsid w:val="00823C16"/>
    <w:rsid w:val="00833E13"/>
    <w:rsid w:val="00835BDD"/>
    <w:rsid w:val="008361A3"/>
    <w:rsid w:val="008410D7"/>
    <w:rsid w:val="00846C5A"/>
    <w:rsid w:val="00855B0E"/>
    <w:rsid w:val="00861ECE"/>
    <w:rsid w:val="00867A88"/>
    <w:rsid w:val="0087738B"/>
    <w:rsid w:val="00892A37"/>
    <w:rsid w:val="00895646"/>
    <w:rsid w:val="008E503E"/>
    <w:rsid w:val="008E779C"/>
    <w:rsid w:val="009021A0"/>
    <w:rsid w:val="00916A97"/>
    <w:rsid w:val="00917876"/>
    <w:rsid w:val="0092229B"/>
    <w:rsid w:val="00931FAE"/>
    <w:rsid w:val="00951F71"/>
    <w:rsid w:val="00956F60"/>
    <w:rsid w:val="00987A32"/>
    <w:rsid w:val="00A00A91"/>
    <w:rsid w:val="00A01B32"/>
    <w:rsid w:val="00A1133B"/>
    <w:rsid w:val="00A35751"/>
    <w:rsid w:val="00A405D8"/>
    <w:rsid w:val="00A40C62"/>
    <w:rsid w:val="00A40F02"/>
    <w:rsid w:val="00A4770B"/>
    <w:rsid w:val="00A64F9A"/>
    <w:rsid w:val="00A65256"/>
    <w:rsid w:val="00A67DAA"/>
    <w:rsid w:val="00A7321E"/>
    <w:rsid w:val="00A7557F"/>
    <w:rsid w:val="00A801F3"/>
    <w:rsid w:val="00A94EDA"/>
    <w:rsid w:val="00AD50F7"/>
    <w:rsid w:val="00AE34EC"/>
    <w:rsid w:val="00AF13C0"/>
    <w:rsid w:val="00B067BC"/>
    <w:rsid w:val="00B21D6C"/>
    <w:rsid w:val="00B221C2"/>
    <w:rsid w:val="00B25BFB"/>
    <w:rsid w:val="00B41C6D"/>
    <w:rsid w:val="00BA394F"/>
    <w:rsid w:val="00BA3F8F"/>
    <w:rsid w:val="00BB2692"/>
    <w:rsid w:val="00BB6F37"/>
    <w:rsid w:val="00BC18AF"/>
    <w:rsid w:val="00BC4D02"/>
    <w:rsid w:val="00BD64D9"/>
    <w:rsid w:val="00BE6A84"/>
    <w:rsid w:val="00BF33FE"/>
    <w:rsid w:val="00BF7A45"/>
    <w:rsid w:val="00C10084"/>
    <w:rsid w:val="00C114EC"/>
    <w:rsid w:val="00C1188F"/>
    <w:rsid w:val="00C11FE7"/>
    <w:rsid w:val="00C2631D"/>
    <w:rsid w:val="00C51FFC"/>
    <w:rsid w:val="00C713A8"/>
    <w:rsid w:val="00C73D2C"/>
    <w:rsid w:val="00C87DE4"/>
    <w:rsid w:val="00C936DE"/>
    <w:rsid w:val="00CA1382"/>
    <w:rsid w:val="00CC31C3"/>
    <w:rsid w:val="00CC69EC"/>
    <w:rsid w:val="00CD2EC1"/>
    <w:rsid w:val="00CF165E"/>
    <w:rsid w:val="00CF1800"/>
    <w:rsid w:val="00CF57ED"/>
    <w:rsid w:val="00CF7DB6"/>
    <w:rsid w:val="00D008F9"/>
    <w:rsid w:val="00D21884"/>
    <w:rsid w:val="00D26326"/>
    <w:rsid w:val="00D70C6F"/>
    <w:rsid w:val="00DB3960"/>
    <w:rsid w:val="00DC57E4"/>
    <w:rsid w:val="00DD79C2"/>
    <w:rsid w:val="00DF3806"/>
    <w:rsid w:val="00E14ACB"/>
    <w:rsid w:val="00E21C48"/>
    <w:rsid w:val="00E27BF2"/>
    <w:rsid w:val="00E3361D"/>
    <w:rsid w:val="00E57D64"/>
    <w:rsid w:val="00E7304B"/>
    <w:rsid w:val="00E81916"/>
    <w:rsid w:val="00E81DCE"/>
    <w:rsid w:val="00E96B93"/>
    <w:rsid w:val="00EB63CC"/>
    <w:rsid w:val="00EC23D2"/>
    <w:rsid w:val="00EC33CB"/>
    <w:rsid w:val="00EC577A"/>
    <w:rsid w:val="00EC5FA8"/>
    <w:rsid w:val="00EF284F"/>
    <w:rsid w:val="00F0363B"/>
    <w:rsid w:val="00F16E7A"/>
    <w:rsid w:val="00F20CFA"/>
    <w:rsid w:val="00F31F35"/>
    <w:rsid w:val="00F35674"/>
    <w:rsid w:val="00F43E92"/>
    <w:rsid w:val="00F46E3F"/>
    <w:rsid w:val="00F60AC9"/>
    <w:rsid w:val="00F62168"/>
    <w:rsid w:val="00F63ADF"/>
    <w:rsid w:val="00F64191"/>
    <w:rsid w:val="00F755C1"/>
    <w:rsid w:val="00F97CC2"/>
    <w:rsid w:val="00FA7435"/>
    <w:rsid w:val="00FB191A"/>
    <w:rsid w:val="00FB4DC8"/>
    <w:rsid w:val="00FB58A9"/>
    <w:rsid w:val="00FC1169"/>
    <w:rsid w:val="00FC788B"/>
    <w:rsid w:val="00FD21D9"/>
    <w:rsid w:val="00FD3ADE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BAF44B-6137-4476-BFFA-D1F9C3D0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D2C"/>
  </w:style>
  <w:style w:type="paragraph" w:styleId="Heading1">
    <w:name w:val="heading 1"/>
    <w:basedOn w:val="Normal"/>
    <w:next w:val="Normal"/>
    <w:link w:val="Heading1Char"/>
    <w:uiPriority w:val="9"/>
    <w:qFormat/>
    <w:rsid w:val="00BD64D9"/>
    <w:pPr>
      <w:keepNext/>
      <w:shd w:val="clear" w:color="auto" w:fill="D9D9D9"/>
      <w:spacing w:before="12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8F9"/>
    <w:pPr>
      <w:keepNext/>
      <w:keepLines/>
      <w:pBdr>
        <w:bottom w:val="single" w:sz="18" w:space="1" w:color="auto"/>
      </w:pBdr>
      <w:spacing w:before="360" w:after="24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73D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73D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3D2C"/>
  </w:style>
  <w:style w:type="character" w:customStyle="1" w:styleId="Heading1Char">
    <w:name w:val="Heading 1 Char"/>
    <w:basedOn w:val="DefaultParagraphFont"/>
    <w:link w:val="Heading1"/>
    <w:uiPriority w:val="9"/>
    <w:rsid w:val="00BD64D9"/>
    <w:rPr>
      <w:rFonts w:eastAsia="Times New Roman" w:cs="Times New Roman"/>
      <w:b/>
      <w:bCs/>
      <w:kern w:val="32"/>
      <w:sz w:val="28"/>
      <w:szCs w:val="32"/>
      <w:shd w:val="clear" w:color="auto" w:fill="D9D9D9"/>
    </w:rPr>
  </w:style>
  <w:style w:type="character" w:customStyle="1" w:styleId="TeacherNotes">
    <w:name w:val="TeacherNotes"/>
    <w:basedOn w:val="DefaultParagraphFont"/>
    <w:qFormat/>
    <w:rsid w:val="00E81916"/>
    <w:rPr>
      <w:rFonts w:ascii="Times New Roman" w:hAnsi="Times New Roman"/>
      <w:sz w:val="24"/>
      <w:bdr w:val="none" w:sz="0" w:space="0" w:color="auto"/>
      <w:shd w:val="clear" w:color="auto" w:fill="FFFF00"/>
    </w:rPr>
  </w:style>
  <w:style w:type="character" w:styleId="PlaceholderText">
    <w:name w:val="Placeholder Text"/>
    <w:basedOn w:val="DefaultParagraphFont"/>
    <w:uiPriority w:val="99"/>
    <w:semiHidden/>
    <w:rsid w:val="00CD2E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E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65AB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8F9"/>
    <w:rPr>
      <w:rFonts w:eastAsiaTheme="majorEastAsia" w:cstheme="majorBidi"/>
      <w:b/>
      <w:b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4E7D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022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E3361D"/>
  </w:style>
  <w:style w:type="table" w:styleId="TableGrid">
    <w:name w:val="Table Grid"/>
    <w:basedOn w:val="TableNormal"/>
    <w:uiPriority w:val="59"/>
    <w:rsid w:val="00622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ie\Application%20Data\Microsoft\Templates\JMU%20Homewo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JMU Homework.dot</Template>
  <TotalTime>4</TotalTime>
  <Pages>3</Pages>
  <Words>800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Razo-Razo, Miguel</dc:creator>
  <cp:lastModifiedBy>Razo-Razo, Miguel</cp:lastModifiedBy>
  <cp:revision>3</cp:revision>
  <cp:lastPrinted>2012-11-24T15:30:00Z</cp:lastPrinted>
  <dcterms:created xsi:type="dcterms:W3CDTF">2018-11-01T14:31:00Z</dcterms:created>
  <dcterms:modified xsi:type="dcterms:W3CDTF">2018-11-01T14:35:00Z</dcterms:modified>
</cp:coreProperties>
</file>